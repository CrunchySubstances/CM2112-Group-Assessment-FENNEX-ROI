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455DF" w14:textId="77777777" w:rsidR="00BF3D10" w:rsidRDefault="009153D1">
      <w:pPr>
        <w:pStyle w:val="Heading1"/>
      </w:pPr>
      <w:proofErr w:type="spellStart"/>
      <w:r>
        <w:t>Fennex</w:t>
      </w:r>
      <w:proofErr w:type="spellEnd"/>
      <w:r>
        <w:t xml:space="preserve"> Meeting Minutes – 01/10/2024</w:t>
      </w:r>
    </w:p>
    <w:p w14:paraId="069455E0" w14:textId="77777777" w:rsidR="00BF3D10" w:rsidRDefault="00BF3D10"/>
    <w:p w14:paraId="069455E1" w14:textId="77777777" w:rsidR="00BF3D10" w:rsidRDefault="009153D1">
      <w:r>
        <w:t>Time: 09:30 -10:00</w:t>
      </w:r>
    </w:p>
    <w:p w14:paraId="069455E2" w14:textId="77777777" w:rsidR="00BF3D10" w:rsidRDefault="009153D1">
      <w:r>
        <w:t xml:space="preserve">Attending: Admin Architects – Full Group. Boz – </w:t>
      </w:r>
      <w:proofErr w:type="spellStart"/>
      <w:r>
        <w:t>Fennex</w:t>
      </w:r>
      <w:proofErr w:type="spellEnd"/>
      <w:r>
        <w:t xml:space="preserve"> rep</w:t>
      </w:r>
    </w:p>
    <w:p w14:paraId="069455E3" w14:textId="77777777" w:rsidR="00BF3D10" w:rsidRDefault="00BF3D10"/>
    <w:p w14:paraId="069455E4" w14:textId="77777777" w:rsidR="00BF3D10" w:rsidRDefault="009153D1">
      <w:r>
        <w:t>Meeting Summary:</w:t>
      </w:r>
    </w:p>
    <w:p w14:paraId="069455E5" w14:textId="77777777" w:rsidR="00BF3D10" w:rsidRDefault="009153D1">
      <w:pPr>
        <w:pStyle w:val="ListParagraph"/>
        <w:numPr>
          <w:ilvl w:val="0"/>
          <w:numId w:val="1"/>
        </w:numPr>
      </w:pPr>
      <w:r>
        <w:t>Intro from Bo and brief of project.</w:t>
      </w:r>
    </w:p>
    <w:p w14:paraId="069455E6" w14:textId="77777777" w:rsidR="00BF3D10" w:rsidRDefault="009153D1">
      <w:pPr>
        <w:pStyle w:val="ListParagraph"/>
        <w:numPr>
          <w:ilvl w:val="0"/>
          <w:numId w:val="1"/>
        </w:numPr>
      </w:pPr>
      <w:r>
        <w:t>Discussion on basic requirements:</w:t>
      </w:r>
    </w:p>
    <w:p w14:paraId="069455E7" w14:textId="77777777" w:rsidR="00BF3D10" w:rsidRDefault="009153D1">
      <w:pPr>
        <w:pStyle w:val="ListParagraph"/>
        <w:numPr>
          <w:ilvl w:val="1"/>
          <w:numId w:val="1"/>
        </w:numPr>
      </w:pPr>
      <w:r>
        <w:t>Cloud based storage</w:t>
      </w:r>
    </w:p>
    <w:p w14:paraId="069455E8" w14:textId="77777777" w:rsidR="00BF3D10" w:rsidRDefault="009153D1">
      <w:pPr>
        <w:pStyle w:val="ListParagraph"/>
        <w:numPr>
          <w:ilvl w:val="1"/>
          <w:numId w:val="1"/>
        </w:numPr>
      </w:pPr>
      <w:r>
        <w:t xml:space="preserve">Input </w:t>
      </w:r>
      <w:r>
        <w:t>Costs, Manpower etc.</w:t>
      </w:r>
    </w:p>
    <w:p w14:paraId="069455E9" w14:textId="77777777" w:rsidR="00BF3D10" w:rsidRDefault="009153D1">
      <w:pPr>
        <w:pStyle w:val="ListParagraph"/>
        <w:numPr>
          <w:ilvl w:val="1"/>
          <w:numId w:val="1"/>
        </w:numPr>
      </w:pPr>
      <w:r>
        <w:t>Design</w:t>
      </w:r>
    </w:p>
    <w:p w14:paraId="069455EA" w14:textId="77777777" w:rsidR="00BF3D10" w:rsidRDefault="009153D1">
      <w:pPr>
        <w:pStyle w:val="ListParagraph"/>
        <w:numPr>
          <w:ilvl w:val="1"/>
          <w:numId w:val="1"/>
        </w:numPr>
      </w:pPr>
      <w:r>
        <w:t>Outputting Graphs and numerical data to show benefits of transition</w:t>
      </w:r>
    </w:p>
    <w:p w14:paraId="069455EB" w14:textId="77777777" w:rsidR="00BF3D10" w:rsidRDefault="009153D1">
      <w:pPr>
        <w:pStyle w:val="ListParagraph"/>
        <w:numPr>
          <w:ilvl w:val="1"/>
          <w:numId w:val="1"/>
        </w:numPr>
      </w:pPr>
      <w:r>
        <w:t xml:space="preserve">Ability to contact </w:t>
      </w:r>
      <w:proofErr w:type="spellStart"/>
      <w:r>
        <w:t>Fennex</w:t>
      </w:r>
      <w:proofErr w:type="spellEnd"/>
    </w:p>
    <w:p w14:paraId="069455EC" w14:textId="77777777" w:rsidR="00BF3D10" w:rsidRDefault="009153D1">
      <w:pPr>
        <w:pStyle w:val="ListParagraph"/>
        <w:numPr>
          <w:ilvl w:val="1"/>
          <w:numId w:val="1"/>
        </w:numPr>
      </w:pPr>
      <w:r>
        <w:t>Create profiles to contact or store history calculations</w:t>
      </w:r>
    </w:p>
    <w:p w14:paraId="069455ED" w14:textId="77777777" w:rsidR="00BF3D10" w:rsidRDefault="009153D1">
      <w:pPr>
        <w:pStyle w:val="ListParagraph"/>
        <w:numPr>
          <w:ilvl w:val="0"/>
          <w:numId w:val="1"/>
        </w:numPr>
      </w:pPr>
      <w:r>
        <w:t>Can focus project on one specific division, industry or sector.</w:t>
      </w:r>
    </w:p>
    <w:p w14:paraId="069455EE" w14:textId="77777777" w:rsidR="00BF3D10" w:rsidRDefault="009153D1">
      <w:pPr>
        <w:pStyle w:val="ListParagraph"/>
        <w:numPr>
          <w:ilvl w:val="0"/>
          <w:numId w:val="1"/>
        </w:numPr>
      </w:pPr>
      <w:r>
        <w:t>Outline of intended users and consumers.</w:t>
      </w:r>
    </w:p>
    <w:p w14:paraId="069455EF" w14:textId="77777777" w:rsidR="00BF3D10" w:rsidRDefault="009153D1">
      <w:pPr>
        <w:pStyle w:val="ListParagraph"/>
        <w:numPr>
          <w:ilvl w:val="0"/>
          <w:numId w:val="1"/>
        </w:numPr>
      </w:pPr>
      <w:r>
        <w:t>Discussion of premium model:</w:t>
      </w:r>
    </w:p>
    <w:p w14:paraId="069455F0" w14:textId="77777777" w:rsidR="00BF3D10" w:rsidRDefault="009153D1">
      <w:pPr>
        <w:pStyle w:val="ListParagraph"/>
        <w:numPr>
          <w:ilvl w:val="1"/>
          <w:numId w:val="1"/>
        </w:numPr>
      </w:pPr>
      <w:r>
        <w:t>Addition features or advanced versions of standard features included in premium.</w:t>
      </w:r>
    </w:p>
    <w:p w14:paraId="069455F1" w14:textId="77777777" w:rsidR="00BF3D10" w:rsidRDefault="009153D1">
      <w:pPr>
        <w:pStyle w:val="ListParagraph"/>
        <w:numPr>
          <w:ilvl w:val="1"/>
          <w:numId w:val="1"/>
        </w:numPr>
      </w:pPr>
      <w:r>
        <w:t>Limit number of form submissions, et</w:t>
      </w:r>
    </w:p>
    <w:p w14:paraId="069455F2" w14:textId="77777777" w:rsidR="00BF3D10" w:rsidRDefault="009153D1">
      <w:pPr>
        <w:pStyle w:val="ListParagraph"/>
        <w:numPr>
          <w:ilvl w:val="0"/>
          <w:numId w:val="1"/>
        </w:numPr>
      </w:pPr>
      <w:r>
        <w:t>Discussion of securing data and preventing DDOS attacks.</w:t>
      </w:r>
    </w:p>
    <w:p w14:paraId="069455F3" w14:textId="77777777" w:rsidR="00BF3D10" w:rsidRDefault="009153D1">
      <w:pPr>
        <w:pStyle w:val="ListParagraph"/>
        <w:numPr>
          <w:ilvl w:val="0"/>
          <w:numId w:val="1"/>
        </w:numPr>
      </w:pPr>
      <w:r>
        <w:t>Comparisons to improvements form other calculations.</w:t>
      </w:r>
    </w:p>
    <w:p w14:paraId="069455F4" w14:textId="77777777" w:rsidR="00BF3D10" w:rsidRDefault="009153D1">
      <w:pPr>
        <w:pStyle w:val="ListParagraph"/>
        <w:numPr>
          <w:ilvl w:val="0"/>
          <w:numId w:val="1"/>
        </w:numPr>
      </w:pPr>
      <w:r>
        <w:t>Initial progress on functional requirements</w:t>
      </w:r>
    </w:p>
    <w:p w14:paraId="069455F5" w14:textId="77777777" w:rsidR="00BF3D10" w:rsidRDefault="00BF3D10"/>
    <w:p w14:paraId="069455F6" w14:textId="77777777" w:rsidR="00BF3D10" w:rsidRDefault="00BF3D10"/>
    <w:p w14:paraId="069455F7" w14:textId="77777777" w:rsidR="00BF3D10" w:rsidRDefault="009153D1">
      <w:r>
        <w:t>Next Meeting:29/10/2024</w:t>
      </w:r>
    </w:p>
    <w:p w14:paraId="069455F8" w14:textId="77777777" w:rsidR="00BF3D10" w:rsidRDefault="00BF3D10"/>
    <w:p w14:paraId="069455F9" w14:textId="77777777" w:rsidR="00BF3D10" w:rsidRDefault="00BF3D10"/>
    <w:p w14:paraId="069455FA" w14:textId="77777777" w:rsidR="00BF3D10" w:rsidRDefault="009153D1">
      <w:r>
        <w:tab/>
      </w:r>
    </w:p>
    <w:sectPr w:rsidR="00BF3D10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455E3" w14:textId="77777777" w:rsidR="009153D1" w:rsidRDefault="009153D1">
      <w:pPr>
        <w:spacing w:after="0" w:line="240" w:lineRule="auto"/>
      </w:pPr>
      <w:r>
        <w:separator/>
      </w:r>
    </w:p>
  </w:endnote>
  <w:endnote w:type="continuationSeparator" w:id="0">
    <w:p w14:paraId="069455E5" w14:textId="77777777" w:rsidR="009153D1" w:rsidRDefault="0091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9455DF" w14:textId="77777777" w:rsidR="009153D1" w:rsidRDefault="009153D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69455E1" w14:textId="77777777" w:rsidR="009153D1" w:rsidRDefault="00915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E317A"/>
    <w:multiLevelType w:val="multilevel"/>
    <w:tmpl w:val="9384A426"/>
    <w:lvl w:ilvl="0">
      <w:numFmt w:val="bullet"/>
      <w:lvlText w:val=""/>
      <w:lvlJc w:val="left"/>
      <w:pPr>
        <w:ind w:left="720" w:hanging="360"/>
      </w:pPr>
      <w:rPr>
        <w:rFonts w:ascii="Symbol" w:eastAsia="Aptos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9196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F3D10"/>
    <w:rsid w:val="009153D1"/>
    <w:rsid w:val="00BF3D10"/>
    <w:rsid w:val="00DD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5DF"/>
  <w15:docId w15:val="{7FD167F4-472D-4F80-BD61-ED51C31E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GB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STEWART (2316979)</dc:creator>
  <dc:description/>
  <cp:lastModifiedBy>ANDREW STEWART (2316979)</cp:lastModifiedBy>
  <cp:revision>2</cp:revision>
  <dcterms:created xsi:type="dcterms:W3CDTF">2024-11-04T18:13:00Z</dcterms:created>
  <dcterms:modified xsi:type="dcterms:W3CDTF">2024-11-04T18:13:00Z</dcterms:modified>
</cp:coreProperties>
</file>