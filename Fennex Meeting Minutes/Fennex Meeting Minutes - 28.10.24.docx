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7D3CC" w14:textId="77777777" w:rsidR="00B81BEF" w:rsidRDefault="00542C2C">
      <w:pPr>
        <w:rPr>
          <w:b/>
          <w:bCs/>
          <w:u w:val="single"/>
        </w:rPr>
      </w:pPr>
      <w:r>
        <w:rPr>
          <w:b/>
          <w:bCs/>
          <w:u w:val="single"/>
        </w:rPr>
        <w:t>Fennex Meeting Minutes – 28/10/2024</w:t>
      </w:r>
    </w:p>
    <w:p w14:paraId="6137D3CD" w14:textId="77777777" w:rsidR="00B81BEF" w:rsidRDefault="00542C2C">
      <w:r>
        <w:t>Time: 18:00</w:t>
      </w:r>
    </w:p>
    <w:p w14:paraId="6137D3CE" w14:textId="77777777" w:rsidR="00B81BEF" w:rsidRDefault="00542C2C">
      <w:r>
        <w:t>Attending: Admin Architects – Full Group</w:t>
      </w:r>
    </w:p>
    <w:p w14:paraId="6137D3CF" w14:textId="77777777" w:rsidR="00B81BEF" w:rsidRDefault="00B81BEF"/>
    <w:p w14:paraId="6137D3D0" w14:textId="77777777" w:rsidR="00B81BEF" w:rsidRDefault="00542C2C">
      <w:r>
        <w:t>Meeting Summary:</w:t>
      </w:r>
    </w:p>
    <w:p w14:paraId="6137D3D1" w14:textId="77777777" w:rsidR="00B81BEF" w:rsidRDefault="00542C2C">
      <w:pPr>
        <w:pStyle w:val="ListParagraph"/>
        <w:numPr>
          <w:ilvl w:val="0"/>
          <w:numId w:val="1"/>
        </w:numPr>
      </w:pPr>
      <w:r>
        <w:t>Brief results of personal research</w:t>
      </w:r>
    </w:p>
    <w:p w14:paraId="6137D3D2" w14:textId="77777777" w:rsidR="00B81BEF" w:rsidRDefault="00542C2C">
      <w:pPr>
        <w:pStyle w:val="ListParagraph"/>
        <w:numPr>
          <w:ilvl w:val="0"/>
          <w:numId w:val="1"/>
        </w:numPr>
      </w:pPr>
      <w:r>
        <w:t>Discussion of plans moving forwards</w:t>
      </w:r>
    </w:p>
    <w:p w14:paraId="6137D3D3" w14:textId="77777777" w:rsidR="00B81BEF" w:rsidRDefault="00542C2C">
      <w:pPr>
        <w:pStyle w:val="ListParagraph"/>
        <w:numPr>
          <w:ilvl w:val="1"/>
          <w:numId w:val="1"/>
        </w:numPr>
      </w:pPr>
      <w:r>
        <w:t>Made check list</w:t>
      </w:r>
    </w:p>
    <w:p w14:paraId="6137D3D4" w14:textId="77777777" w:rsidR="00B81BEF" w:rsidRDefault="00542C2C">
      <w:pPr>
        <w:pStyle w:val="ListParagraph"/>
        <w:numPr>
          <w:ilvl w:val="0"/>
          <w:numId w:val="1"/>
        </w:numPr>
      </w:pPr>
      <w:r>
        <w:t xml:space="preserve">Finalised List of Functional </w:t>
      </w:r>
      <w:r>
        <w:t>requirements</w:t>
      </w:r>
    </w:p>
    <w:p w14:paraId="6137D3D5" w14:textId="77777777" w:rsidR="00B81BEF" w:rsidRDefault="00B81BEF"/>
    <w:sectPr w:rsidR="00B81BEF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37D3D0" w14:textId="77777777" w:rsidR="00542C2C" w:rsidRDefault="00542C2C">
      <w:pPr>
        <w:spacing w:after="0" w:line="240" w:lineRule="auto"/>
      </w:pPr>
      <w:r>
        <w:separator/>
      </w:r>
    </w:p>
  </w:endnote>
  <w:endnote w:type="continuationSeparator" w:id="0">
    <w:p w14:paraId="6137D3D2" w14:textId="77777777" w:rsidR="00542C2C" w:rsidRDefault="00542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37D3CC" w14:textId="77777777" w:rsidR="00542C2C" w:rsidRDefault="00542C2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137D3CE" w14:textId="77777777" w:rsidR="00542C2C" w:rsidRDefault="00542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773478"/>
    <w:multiLevelType w:val="multilevel"/>
    <w:tmpl w:val="27C877E6"/>
    <w:lvl w:ilvl="0">
      <w:numFmt w:val="bullet"/>
      <w:lvlText w:val=""/>
      <w:lvlJc w:val="left"/>
      <w:pPr>
        <w:ind w:left="720" w:hanging="360"/>
      </w:pPr>
      <w:rPr>
        <w:rFonts w:ascii="Symbol" w:eastAsia="Aptos" w:hAnsi="Symbol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658191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81BEF"/>
    <w:rsid w:val="0028761E"/>
    <w:rsid w:val="00542C2C"/>
    <w:rsid w:val="00B8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7D3CC"/>
  <w15:docId w15:val="{68453FAD-39EA-4CBD-9ED6-63F9CCBF0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4"/>
        <w:szCs w:val="24"/>
        <w:lang w:val="en-GB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STEWART (2316979)</dc:creator>
  <dc:description/>
  <cp:lastModifiedBy>ANDREW STEWART (2316979)</cp:lastModifiedBy>
  <cp:revision>2</cp:revision>
  <dcterms:created xsi:type="dcterms:W3CDTF">2024-11-04T18:12:00Z</dcterms:created>
  <dcterms:modified xsi:type="dcterms:W3CDTF">2024-11-04T18:12:00Z</dcterms:modified>
</cp:coreProperties>
</file>